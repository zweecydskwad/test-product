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5121B8" w14:textId="42211B33" w:rsidR="006247E3" w:rsidRPr="00C63EF8" w:rsidRDefault="00C63EF8" w:rsidP="00C63EF8">
      <w:r w:rsidRPr="00C63EF8">
        <w:rPr>
          <w:b/>
          <w:sz w:val="36"/>
          <w:szCs w:val="36"/>
        </w:rPr>
        <w:t>Print Vendor User Guide</w:t>
      </w:r>
      <w:bookmarkStart w:id="0" w:name="_GoBack"/>
      <w:bookmarkEnd w:id="0"/>
    </w:p>
    <w:sectPr w:rsidR="006247E3" w:rsidRPr="00C63EF8" w:rsidSect="00FB4398">
      <w:pgSz w:w="12240" w:h="15840"/>
      <w:pgMar w:top="1080" w:right="720" w:bottom="108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71B0C"/>
    <w:multiLevelType w:val="hybridMultilevel"/>
    <w:tmpl w:val="1B168E5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839061A"/>
    <w:multiLevelType w:val="hybridMultilevel"/>
    <w:tmpl w:val="D06E8E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8DE2F48"/>
    <w:multiLevelType w:val="hybridMultilevel"/>
    <w:tmpl w:val="0B809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C4221B"/>
    <w:multiLevelType w:val="hybridMultilevel"/>
    <w:tmpl w:val="50FE7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1C4A4B"/>
    <w:multiLevelType w:val="hybridMultilevel"/>
    <w:tmpl w:val="C09258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88A3EC6"/>
    <w:multiLevelType w:val="hybridMultilevel"/>
    <w:tmpl w:val="C8FC2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151D21"/>
    <w:multiLevelType w:val="hybridMultilevel"/>
    <w:tmpl w:val="60841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54528A"/>
    <w:multiLevelType w:val="hybridMultilevel"/>
    <w:tmpl w:val="595EF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4174F5"/>
    <w:multiLevelType w:val="hybridMultilevel"/>
    <w:tmpl w:val="F7425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4"/>
  </w:num>
  <w:num w:numId="4">
    <w:abstractNumId w:val="7"/>
  </w:num>
  <w:num w:numId="5">
    <w:abstractNumId w:val="3"/>
  </w:num>
  <w:num w:numId="6">
    <w:abstractNumId w:val="6"/>
  </w:num>
  <w:num w:numId="7">
    <w:abstractNumId w:val="0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8DA"/>
    <w:rsid w:val="000202AE"/>
    <w:rsid w:val="00051428"/>
    <w:rsid w:val="00071394"/>
    <w:rsid w:val="0007177F"/>
    <w:rsid w:val="00074317"/>
    <w:rsid w:val="0009426E"/>
    <w:rsid w:val="00095A25"/>
    <w:rsid w:val="00095C14"/>
    <w:rsid w:val="000A2265"/>
    <w:rsid w:val="000C4824"/>
    <w:rsid w:val="000E0293"/>
    <w:rsid w:val="000E0898"/>
    <w:rsid w:val="000E4BEA"/>
    <w:rsid w:val="000F5E87"/>
    <w:rsid w:val="0011225D"/>
    <w:rsid w:val="00120AFE"/>
    <w:rsid w:val="00127F16"/>
    <w:rsid w:val="001862DC"/>
    <w:rsid w:val="00190AD8"/>
    <w:rsid w:val="00191726"/>
    <w:rsid w:val="001A6D5B"/>
    <w:rsid w:val="001C46E4"/>
    <w:rsid w:val="001C48DA"/>
    <w:rsid w:val="001C7E12"/>
    <w:rsid w:val="001D0CD8"/>
    <w:rsid w:val="001D1474"/>
    <w:rsid w:val="001F545C"/>
    <w:rsid w:val="00202E7A"/>
    <w:rsid w:val="00205730"/>
    <w:rsid w:val="00256B87"/>
    <w:rsid w:val="0025774A"/>
    <w:rsid w:val="00265EE9"/>
    <w:rsid w:val="00266056"/>
    <w:rsid w:val="00282D44"/>
    <w:rsid w:val="002B1EAA"/>
    <w:rsid w:val="002B5542"/>
    <w:rsid w:val="002C07C1"/>
    <w:rsid w:val="002D0DD5"/>
    <w:rsid w:val="002D5DD5"/>
    <w:rsid w:val="002E5B17"/>
    <w:rsid w:val="002F329A"/>
    <w:rsid w:val="002F5B26"/>
    <w:rsid w:val="002F6C65"/>
    <w:rsid w:val="0031107E"/>
    <w:rsid w:val="003148AB"/>
    <w:rsid w:val="00317DBF"/>
    <w:rsid w:val="00320644"/>
    <w:rsid w:val="00322B00"/>
    <w:rsid w:val="00337A35"/>
    <w:rsid w:val="00350872"/>
    <w:rsid w:val="003953B5"/>
    <w:rsid w:val="003C01C1"/>
    <w:rsid w:val="003E44D7"/>
    <w:rsid w:val="00400BE7"/>
    <w:rsid w:val="0043550B"/>
    <w:rsid w:val="00436627"/>
    <w:rsid w:val="004643E6"/>
    <w:rsid w:val="00473F09"/>
    <w:rsid w:val="00487937"/>
    <w:rsid w:val="004A49DC"/>
    <w:rsid w:val="004E1FAD"/>
    <w:rsid w:val="00504CB3"/>
    <w:rsid w:val="005270F9"/>
    <w:rsid w:val="00543D6D"/>
    <w:rsid w:val="00550358"/>
    <w:rsid w:val="00550499"/>
    <w:rsid w:val="00577B4F"/>
    <w:rsid w:val="00596EE3"/>
    <w:rsid w:val="005971DD"/>
    <w:rsid w:val="005B297A"/>
    <w:rsid w:val="005B3E92"/>
    <w:rsid w:val="005C178D"/>
    <w:rsid w:val="005E61DD"/>
    <w:rsid w:val="006078F1"/>
    <w:rsid w:val="006121F3"/>
    <w:rsid w:val="00623C39"/>
    <w:rsid w:val="006247E3"/>
    <w:rsid w:val="00626198"/>
    <w:rsid w:val="006767AF"/>
    <w:rsid w:val="00681E94"/>
    <w:rsid w:val="00693315"/>
    <w:rsid w:val="006A1006"/>
    <w:rsid w:val="006A68B1"/>
    <w:rsid w:val="006F3C95"/>
    <w:rsid w:val="00704318"/>
    <w:rsid w:val="00706C40"/>
    <w:rsid w:val="00720B9B"/>
    <w:rsid w:val="00723007"/>
    <w:rsid w:val="00724BC7"/>
    <w:rsid w:val="007371E2"/>
    <w:rsid w:val="00743C8A"/>
    <w:rsid w:val="00756A91"/>
    <w:rsid w:val="00765C45"/>
    <w:rsid w:val="00774370"/>
    <w:rsid w:val="00782828"/>
    <w:rsid w:val="00787F0C"/>
    <w:rsid w:val="007D11D7"/>
    <w:rsid w:val="007E0A9C"/>
    <w:rsid w:val="007E2A18"/>
    <w:rsid w:val="007F2A85"/>
    <w:rsid w:val="007F59D9"/>
    <w:rsid w:val="008023AC"/>
    <w:rsid w:val="00806927"/>
    <w:rsid w:val="00824274"/>
    <w:rsid w:val="00845AE2"/>
    <w:rsid w:val="00846015"/>
    <w:rsid w:val="0084732E"/>
    <w:rsid w:val="008546D5"/>
    <w:rsid w:val="00854924"/>
    <w:rsid w:val="00872DF9"/>
    <w:rsid w:val="00875C69"/>
    <w:rsid w:val="00892451"/>
    <w:rsid w:val="008C1546"/>
    <w:rsid w:val="008D12BE"/>
    <w:rsid w:val="008E12BE"/>
    <w:rsid w:val="008F4AEB"/>
    <w:rsid w:val="00912A52"/>
    <w:rsid w:val="0091692A"/>
    <w:rsid w:val="0091745A"/>
    <w:rsid w:val="00920DB4"/>
    <w:rsid w:val="009305F0"/>
    <w:rsid w:val="00956E2A"/>
    <w:rsid w:val="0096160E"/>
    <w:rsid w:val="00980F30"/>
    <w:rsid w:val="00984B9E"/>
    <w:rsid w:val="00985E2F"/>
    <w:rsid w:val="009862D3"/>
    <w:rsid w:val="009D2A9C"/>
    <w:rsid w:val="009D33C6"/>
    <w:rsid w:val="009E03CE"/>
    <w:rsid w:val="009E26D7"/>
    <w:rsid w:val="009E30BE"/>
    <w:rsid w:val="00A050E5"/>
    <w:rsid w:val="00A221C0"/>
    <w:rsid w:val="00A31608"/>
    <w:rsid w:val="00A33EC1"/>
    <w:rsid w:val="00A507D0"/>
    <w:rsid w:val="00A7250B"/>
    <w:rsid w:val="00A74ED9"/>
    <w:rsid w:val="00AC27A3"/>
    <w:rsid w:val="00AF09BD"/>
    <w:rsid w:val="00B0549E"/>
    <w:rsid w:val="00B130B1"/>
    <w:rsid w:val="00B35542"/>
    <w:rsid w:val="00B6402A"/>
    <w:rsid w:val="00B711E0"/>
    <w:rsid w:val="00B74429"/>
    <w:rsid w:val="00B75FCB"/>
    <w:rsid w:val="00B90445"/>
    <w:rsid w:val="00BA4214"/>
    <w:rsid w:val="00BA4990"/>
    <w:rsid w:val="00BC275C"/>
    <w:rsid w:val="00BE6824"/>
    <w:rsid w:val="00BF601A"/>
    <w:rsid w:val="00C03A94"/>
    <w:rsid w:val="00C1314B"/>
    <w:rsid w:val="00C16AE2"/>
    <w:rsid w:val="00C32F58"/>
    <w:rsid w:val="00C378CF"/>
    <w:rsid w:val="00C40C27"/>
    <w:rsid w:val="00C63EF8"/>
    <w:rsid w:val="00C800CF"/>
    <w:rsid w:val="00CA5835"/>
    <w:rsid w:val="00CB161B"/>
    <w:rsid w:val="00CB5402"/>
    <w:rsid w:val="00CC1E7E"/>
    <w:rsid w:val="00CC259B"/>
    <w:rsid w:val="00CD5BFE"/>
    <w:rsid w:val="00CF7D3A"/>
    <w:rsid w:val="00D037B1"/>
    <w:rsid w:val="00D05AA3"/>
    <w:rsid w:val="00D167F0"/>
    <w:rsid w:val="00D32D44"/>
    <w:rsid w:val="00D34749"/>
    <w:rsid w:val="00D34C33"/>
    <w:rsid w:val="00D57254"/>
    <w:rsid w:val="00D70C56"/>
    <w:rsid w:val="00D96775"/>
    <w:rsid w:val="00DA286A"/>
    <w:rsid w:val="00DB49FF"/>
    <w:rsid w:val="00DC636F"/>
    <w:rsid w:val="00DD1A7B"/>
    <w:rsid w:val="00DD3B93"/>
    <w:rsid w:val="00DE2800"/>
    <w:rsid w:val="00DF1223"/>
    <w:rsid w:val="00DF2697"/>
    <w:rsid w:val="00DF7195"/>
    <w:rsid w:val="00E063DB"/>
    <w:rsid w:val="00E1616A"/>
    <w:rsid w:val="00E17189"/>
    <w:rsid w:val="00E23D4D"/>
    <w:rsid w:val="00E34E22"/>
    <w:rsid w:val="00E355F1"/>
    <w:rsid w:val="00E37C7D"/>
    <w:rsid w:val="00E62185"/>
    <w:rsid w:val="00E65C3B"/>
    <w:rsid w:val="00E80365"/>
    <w:rsid w:val="00E82E4E"/>
    <w:rsid w:val="00ED448B"/>
    <w:rsid w:val="00EE05CC"/>
    <w:rsid w:val="00EE4F0A"/>
    <w:rsid w:val="00EE6A33"/>
    <w:rsid w:val="00EF20B8"/>
    <w:rsid w:val="00F01C5F"/>
    <w:rsid w:val="00F06C10"/>
    <w:rsid w:val="00F07777"/>
    <w:rsid w:val="00F10D70"/>
    <w:rsid w:val="00F16988"/>
    <w:rsid w:val="00F207F0"/>
    <w:rsid w:val="00F26D53"/>
    <w:rsid w:val="00F3645E"/>
    <w:rsid w:val="00F4014C"/>
    <w:rsid w:val="00F40D44"/>
    <w:rsid w:val="00F41428"/>
    <w:rsid w:val="00F41B65"/>
    <w:rsid w:val="00F52666"/>
    <w:rsid w:val="00F53EDB"/>
    <w:rsid w:val="00F624E2"/>
    <w:rsid w:val="00F64F90"/>
    <w:rsid w:val="00F81028"/>
    <w:rsid w:val="00FB0AA2"/>
    <w:rsid w:val="00FB1106"/>
    <w:rsid w:val="00FB4398"/>
    <w:rsid w:val="00FC0F23"/>
    <w:rsid w:val="00FD4B40"/>
    <w:rsid w:val="00FD53FF"/>
    <w:rsid w:val="00FE2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11A85"/>
  <w15:docId w15:val="{1F0911E3-4236-4761-A1C7-5C588EB6D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023AC"/>
    <w:pPr>
      <w:spacing w:after="0" w:line="240" w:lineRule="auto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139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4F9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64F9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26D5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050E5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F077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7139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64F90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64F9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4F9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720B9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20B9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20B9B"/>
    <w:pPr>
      <w:spacing w:after="100"/>
      <w:ind w:left="440"/>
    </w:pPr>
  </w:style>
  <w:style w:type="character" w:styleId="FollowedHyperlink">
    <w:name w:val="FollowedHyperlink"/>
    <w:basedOn w:val="DefaultParagraphFont"/>
    <w:uiPriority w:val="99"/>
    <w:semiHidden/>
    <w:unhideWhenUsed/>
    <w:rsid w:val="004E1FAD"/>
    <w:rPr>
      <w:color w:val="800080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F26D53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OC4">
    <w:name w:val="toc 4"/>
    <w:basedOn w:val="Normal"/>
    <w:next w:val="Normal"/>
    <w:autoRedefine/>
    <w:uiPriority w:val="39"/>
    <w:unhideWhenUsed/>
    <w:rsid w:val="00CA5835"/>
    <w:pPr>
      <w:spacing w:after="100"/>
      <w:ind w:left="660"/>
    </w:pPr>
  </w:style>
  <w:style w:type="paragraph" w:styleId="ListParagraph">
    <w:name w:val="List Paragraph"/>
    <w:basedOn w:val="Normal"/>
    <w:uiPriority w:val="34"/>
    <w:qFormat/>
    <w:rsid w:val="00CA5835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875C69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5971D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43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8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9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8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emHedriL\Documents\05_TOOLS\Templates\Word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2A47CF-29DF-458E-AEB6-804E74252C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WordTemplate.dotx</Template>
  <TotalTime>3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Dept. of Veterans Affairs</Company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Department of Veterans Affairs</dc:creator>
  <cp:keywords/>
  <dc:description/>
  <cp:lastModifiedBy>L Hedrick</cp:lastModifiedBy>
  <cp:revision>9</cp:revision>
  <dcterms:created xsi:type="dcterms:W3CDTF">2019-09-19T17:20:00Z</dcterms:created>
  <dcterms:modified xsi:type="dcterms:W3CDTF">2019-09-29T21:00:00Z</dcterms:modified>
</cp:coreProperties>
</file>