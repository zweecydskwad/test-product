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21B8" w14:textId="28A3799E" w:rsidR="006247E3" w:rsidRPr="00CD3602" w:rsidRDefault="00CD3602" w:rsidP="00CD3602">
      <w:r>
        <w:rPr>
          <w:rFonts w:cs="Arial"/>
          <w:b/>
          <w:bCs/>
          <w:sz w:val="38"/>
          <w:szCs w:val="38"/>
        </w:rPr>
        <w:t>Test, Implementation, Back-Out and Verification/Validation Plans</w:t>
      </w:r>
      <w:bookmarkStart w:id="0" w:name="_GoBack"/>
      <w:bookmarkEnd w:id="0"/>
    </w:p>
    <w:sectPr w:rsidR="006247E3" w:rsidRPr="00CD3602" w:rsidSect="00FB4398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1B0C"/>
    <w:multiLevelType w:val="hybridMultilevel"/>
    <w:tmpl w:val="1B168E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61A"/>
    <w:multiLevelType w:val="hybridMultilevel"/>
    <w:tmpl w:val="D06E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E2F48"/>
    <w:multiLevelType w:val="hybridMultilevel"/>
    <w:tmpl w:val="0B80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221B"/>
    <w:multiLevelType w:val="hybridMultilevel"/>
    <w:tmpl w:val="50F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C4A4B"/>
    <w:multiLevelType w:val="hybridMultilevel"/>
    <w:tmpl w:val="C0925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8A3EC6"/>
    <w:multiLevelType w:val="hybridMultilevel"/>
    <w:tmpl w:val="C8FC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1D21"/>
    <w:multiLevelType w:val="hybridMultilevel"/>
    <w:tmpl w:val="6084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4528A"/>
    <w:multiLevelType w:val="hybridMultilevel"/>
    <w:tmpl w:val="595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174F5"/>
    <w:multiLevelType w:val="hybridMultilevel"/>
    <w:tmpl w:val="F742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A"/>
    <w:rsid w:val="000202AE"/>
    <w:rsid w:val="00051428"/>
    <w:rsid w:val="00071394"/>
    <w:rsid w:val="0007177F"/>
    <w:rsid w:val="00074317"/>
    <w:rsid w:val="0009426E"/>
    <w:rsid w:val="00095A25"/>
    <w:rsid w:val="00095C14"/>
    <w:rsid w:val="000A2265"/>
    <w:rsid w:val="000C4824"/>
    <w:rsid w:val="000E0293"/>
    <w:rsid w:val="000E0898"/>
    <w:rsid w:val="000E4BEA"/>
    <w:rsid w:val="000F5E87"/>
    <w:rsid w:val="0011225D"/>
    <w:rsid w:val="00120AFE"/>
    <w:rsid w:val="00127F16"/>
    <w:rsid w:val="001862DC"/>
    <w:rsid w:val="00190AD8"/>
    <w:rsid w:val="00191726"/>
    <w:rsid w:val="001A6D5B"/>
    <w:rsid w:val="001C46E4"/>
    <w:rsid w:val="001C48DA"/>
    <w:rsid w:val="001C7E12"/>
    <w:rsid w:val="001D0CD8"/>
    <w:rsid w:val="001D1474"/>
    <w:rsid w:val="001F545C"/>
    <w:rsid w:val="00202E7A"/>
    <w:rsid w:val="00205730"/>
    <w:rsid w:val="00256B87"/>
    <w:rsid w:val="0025774A"/>
    <w:rsid w:val="00265EE9"/>
    <w:rsid w:val="00266056"/>
    <w:rsid w:val="00282D44"/>
    <w:rsid w:val="002B1EAA"/>
    <w:rsid w:val="002B5542"/>
    <w:rsid w:val="002C07C1"/>
    <w:rsid w:val="002D0DD5"/>
    <w:rsid w:val="002D5DD5"/>
    <w:rsid w:val="002E5B17"/>
    <w:rsid w:val="002F329A"/>
    <w:rsid w:val="002F5B26"/>
    <w:rsid w:val="002F6C65"/>
    <w:rsid w:val="0031107E"/>
    <w:rsid w:val="003148AB"/>
    <w:rsid w:val="00317DBF"/>
    <w:rsid w:val="00320644"/>
    <w:rsid w:val="00322B00"/>
    <w:rsid w:val="00337A35"/>
    <w:rsid w:val="00350872"/>
    <w:rsid w:val="003953B5"/>
    <w:rsid w:val="003C01C1"/>
    <w:rsid w:val="003E44D7"/>
    <w:rsid w:val="00400BE7"/>
    <w:rsid w:val="0043550B"/>
    <w:rsid w:val="00436627"/>
    <w:rsid w:val="004643E6"/>
    <w:rsid w:val="00473F09"/>
    <w:rsid w:val="00487937"/>
    <w:rsid w:val="004A49DC"/>
    <w:rsid w:val="004E1FAD"/>
    <w:rsid w:val="00504CB3"/>
    <w:rsid w:val="005270F9"/>
    <w:rsid w:val="00543D6D"/>
    <w:rsid w:val="00550358"/>
    <w:rsid w:val="00550499"/>
    <w:rsid w:val="00577B4F"/>
    <w:rsid w:val="00596EE3"/>
    <w:rsid w:val="005971DD"/>
    <w:rsid w:val="005B297A"/>
    <w:rsid w:val="005B3E92"/>
    <w:rsid w:val="005C178D"/>
    <w:rsid w:val="005E61DD"/>
    <w:rsid w:val="006078F1"/>
    <w:rsid w:val="006121F3"/>
    <w:rsid w:val="00623C39"/>
    <w:rsid w:val="006247E3"/>
    <w:rsid w:val="00626198"/>
    <w:rsid w:val="006767AF"/>
    <w:rsid w:val="00681E94"/>
    <w:rsid w:val="00693315"/>
    <w:rsid w:val="006A1006"/>
    <w:rsid w:val="006A68B1"/>
    <w:rsid w:val="006F3C95"/>
    <w:rsid w:val="00704318"/>
    <w:rsid w:val="00706C40"/>
    <w:rsid w:val="00720B9B"/>
    <w:rsid w:val="00723007"/>
    <w:rsid w:val="00724BC7"/>
    <w:rsid w:val="007371E2"/>
    <w:rsid w:val="00743C8A"/>
    <w:rsid w:val="00756A91"/>
    <w:rsid w:val="00765C45"/>
    <w:rsid w:val="00774370"/>
    <w:rsid w:val="00782828"/>
    <w:rsid w:val="00787F0C"/>
    <w:rsid w:val="007D11D7"/>
    <w:rsid w:val="007E0A9C"/>
    <w:rsid w:val="007E2A18"/>
    <w:rsid w:val="007F2A85"/>
    <w:rsid w:val="007F59D9"/>
    <w:rsid w:val="008023AC"/>
    <w:rsid w:val="00806927"/>
    <w:rsid w:val="00824274"/>
    <w:rsid w:val="00845AE2"/>
    <w:rsid w:val="00846015"/>
    <w:rsid w:val="0084732E"/>
    <w:rsid w:val="008546D5"/>
    <w:rsid w:val="00854924"/>
    <w:rsid w:val="00872DF9"/>
    <w:rsid w:val="00875C69"/>
    <w:rsid w:val="00892451"/>
    <w:rsid w:val="008C1546"/>
    <w:rsid w:val="008D12BE"/>
    <w:rsid w:val="008E12BE"/>
    <w:rsid w:val="008F4AEB"/>
    <w:rsid w:val="00912A52"/>
    <w:rsid w:val="0091692A"/>
    <w:rsid w:val="0091745A"/>
    <w:rsid w:val="00920DB4"/>
    <w:rsid w:val="009305F0"/>
    <w:rsid w:val="00956E2A"/>
    <w:rsid w:val="0096160E"/>
    <w:rsid w:val="00980F30"/>
    <w:rsid w:val="00984B9E"/>
    <w:rsid w:val="00985E2F"/>
    <w:rsid w:val="009862D3"/>
    <w:rsid w:val="009D2A9C"/>
    <w:rsid w:val="009D33C6"/>
    <w:rsid w:val="009E03CE"/>
    <w:rsid w:val="009E26D7"/>
    <w:rsid w:val="009E30BE"/>
    <w:rsid w:val="00A050E5"/>
    <w:rsid w:val="00A221C0"/>
    <w:rsid w:val="00A31608"/>
    <w:rsid w:val="00A33EC1"/>
    <w:rsid w:val="00A507D0"/>
    <w:rsid w:val="00A7250B"/>
    <w:rsid w:val="00A74ED9"/>
    <w:rsid w:val="00AC27A3"/>
    <w:rsid w:val="00AF09BD"/>
    <w:rsid w:val="00B0549E"/>
    <w:rsid w:val="00B130B1"/>
    <w:rsid w:val="00B35542"/>
    <w:rsid w:val="00B6402A"/>
    <w:rsid w:val="00B711E0"/>
    <w:rsid w:val="00B74429"/>
    <w:rsid w:val="00B75FCB"/>
    <w:rsid w:val="00B90445"/>
    <w:rsid w:val="00BA4214"/>
    <w:rsid w:val="00BA4990"/>
    <w:rsid w:val="00BC275C"/>
    <w:rsid w:val="00BE6824"/>
    <w:rsid w:val="00BF601A"/>
    <w:rsid w:val="00C03A94"/>
    <w:rsid w:val="00C1314B"/>
    <w:rsid w:val="00C16AE2"/>
    <w:rsid w:val="00C32F58"/>
    <w:rsid w:val="00C378CF"/>
    <w:rsid w:val="00C40C27"/>
    <w:rsid w:val="00C63EF8"/>
    <w:rsid w:val="00C800CF"/>
    <w:rsid w:val="00CA5835"/>
    <w:rsid w:val="00CB161B"/>
    <w:rsid w:val="00CB5402"/>
    <w:rsid w:val="00CC1E7E"/>
    <w:rsid w:val="00CC259B"/>
    <w:rsid w:val="00CD3602"/>
    <w:rsid w:val="00CD5BFE"/>
    <w:rsid w:val="00CF7D3A"/>
    <w:rsid w:val="00D037B1"/>
    <w:rsid w:val="00D05AA3"/>
    <w:rsid w:val="00D167F0"/>
    <w:rsid w:val="00D32D44"/>
    <w:rsid w:val="00D34749"/>
    <w:rsid w:val="00D34C33"/>
    <w:rsid w:val="00D57254"/>
    <w:rsid w:val="00D70C56"/>
    <w:rsid w:val="00D96775"/>
    <w:rsid w:val="00DA286A"/>
    <w:rsid w:val="00DB49FF"/>
    <w:rsid w:val="00DC636F"/>
    <w:rsid w:val="00DD1A7B"/>
    <w:rsid w:val="00DD3B93"/>
    <w:rsid w:val="00DE2800"/>
    <w:rsid w:val="00DF1223"/>
    <w:rsid w:val="00DF2697"/>
    <w:rsid w:val="00DF7195"/>
    <w:rsid w:val="00E063DB"/>
    <w:rsid w:val="00E1616A"/>
    <w:rsid w:val="00E17189"/>
    <w:rsid w:val="00E23D4D"/>
    <w:rsid w:val="00E34E22"/>
    <w:rsid w:val="00E355F1"/>
    <w:rsid w:val="00E37C7D"/>
    <w:rsid w:val="00E62185"/>
    <w:rsid w:val="00E65C3B"/>
    <w:rsid w:val="00E80365"/>
    <w:rsid w:val="00E82E4E"/>
    <w:rsid w:val="00ED448B"/>
    <w:rsid w:val="00EE05CC"/>
    <w:rsid w:val="00EE4F0A"/>
    <w:rsid w:val="00EE6A33"/>
    <w:rsid w:val="00EF20B8"/>
    <w:rsid w:val="00F01C5F"/>
    <w:rsid w:val="00F06C10"/>
    <w:rsid w:val="00F07777"/>
    <w:rsid w:val="00F10D70"/>
    <w:rsid w:val="00F16988"/>
    <w:rsid w:val="00F207F0"/>
    <w:rsid w:val="00F26D53"/>
    <w:rsid w:val="00F3645E"/>
    <w:rsid w:val="00F4014C"/>
    <w:rsid w:val="00F40D44"/>
    <w:rsid w:val="00F41428"/>
    <w:rsid w:val="00F41B65"/>
    <w:rsid w:val="00F52666"/>
    <w:rsid w:val="00F53EDB"/>
    <w:rsid w:val="00F624E2"/>
    <w:rsid w:val="00F64F90"/>
    <w:rsid w:val="00F81028"/>
    <w:rsid w:val="00FB0AA2"/>
    <w:rsid w:val="00FB1106"/>
    <w:rsid w:val="00FB4398"/>
    <w:rsid w:val="00FC0F23"/>
    <w:rsid w:val="00FD4B40"/>
    <w:rsid w:val="00FD53FF"/>
    <w:rsid w:val="00FE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1A85"/>
  <w15:docId w15:val="{1F0911E3-4236-4761-A1C7-5C588EB6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23AC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F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D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0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4F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4F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0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0B9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E1FA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6D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A5835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CA58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5C6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7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mHedriL\Documents\05_TOOLS\Templates\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DE339-A291-4FC8-B172-E8067B23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WordTemplate.dotx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L Hedrick</cp:lastModifiedBy>
  <cp:revision>11</cp:revision>
  <dcterms:created xsi:type="dcterms:W3CDTF">2019-09-19T17:20:00Z</dcterms:created>
  <dcterms:modified xsi:type="dcterms:W3CDTF">2019-09-29T21:01:00Z</dcterms:modified>
</cp:coreProperties>
</file>