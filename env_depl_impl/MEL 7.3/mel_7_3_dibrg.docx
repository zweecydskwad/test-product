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A8023" w14:textId="77777777" w:rsidR="00E355F1" w:rsidRPr="00E355F1" w:rsidRDefault="00E355F1" w:rsidP="00E355F1">
      <w:pPr>
        <w:rPr>
          <w:b/>
          <w:sz w:val="36"/>
          <w:szCs w:val="36"/>
        </w:rPr>
      </w:pPr>
      <w:r w:rsidRPr="00E355F1">
        <w:rPr>
          <w:b/>
          <w:sz w:val="36"/>
          <w:szCs w:val="36"/>
        </w:rPr>
        <w:t>Deployment, Installation, Back-out,</w:t>
      </w:r>
    </w:p>
    <w:p w14:paraId="3D5121B8" w14:textId="42D295DB" w:rsidR="006247E3" w:rsidRPr="00E355F1" w:rsidRDefault="00E355F1" w:rsidP="00E355F1">
      <w:r w:rsidRPr="00E355F1">
        <w:rPr>
          <w:b/>
          <w:sz w:val="36"/>
          <w:szCs w:val="36"/>
        </w:rPr>
        <w:t>and Rollback Guide</w:t>
      </w:r>
      <w:bookmarkStart w:id="0" w:name="_GoBack"/>
      <w:bookmarkEnd w:id="0"/>
    </w:p>
    <w:sectPr w:rsidR="006247E3" w:rsidRPr="00E355F1" w:rsidSect="00FB4398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B0C"/>
    <w:multiLevelType w:val="hybridMultilevel"/>
    <w:tmpl w:val="1B168E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61A"/>
    <w:multiLevelType w:val="hybridMultilevel"/>
    <w:tmpl w:val="D06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E2F48"/>
    <w:multiLevelType w:val="hybridMultilevel"/>
    <w:tmpl w:val="0B8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4221B"/>
    <w:multiLevelType w:val="hybridMultilevel"/>
    <w:tmpl w:val="50FE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C4A4B"/>
    <w:multiLevelType w:val="hybridMultilevel"/>
    <w:tmpl w:val="C0925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A3EC6"/>
    <w:multiLevelType w:val="hybridMultilevel"/>
    <w:tmpl w:val="C8FC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51D21"/>
    <w:multiLevelType w:val="hybridMultilevel"/>
    <w:tmpl w:val="6084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4528A"/>
    <w:multiLevelType w:val="hybridMultilevel"/>
    <w:tmpl w:val="595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174F5"/>
    <w:multiLevelType w:val="hybridMultilevel"/>
    <w:tmpl w:val="F742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A"/>
    <w:rsid w:val="000202AE"/>
    <w:rsid w:val="00051428"/>
    <w:rsid w:val="00071394"/>
    <w:rsid w:val="0007177F"/>
    <w:rsid w:val="00074317"/>
    <w:rsid w:val="0009426E"/>
    <w:rsid w:val="00095A25"/>
    <w:rsid w:val="00095C14"/>
    <w:rsid w:val="000A2265"/>
    <w:rsid w:val="000C4824"/>
    <w:rsid w:val="000E0293"/>
    <w:rsid w:val="000E0898"/>
    <w:rsid w:val="000E4BEA"/>
    <w:rsid w:val="000F5E87"/>
    <w:rsid w:val="0011225D"/>
    <w:rsid w:val="00120AFE"/>
    <w:rsid w:val="00127F16"/>
    <w:rsid w:val="001862DC"/>
    <w:rsid w:val="00190AD8"/>
    <w:rsid w:val="00191726"/>
    <w:rsid w:val="001A6D5B"/>
    <w:rsid w:val="001C46E4"/>
    <w:rsid w:val="001C48DA"/>
    <w:rsid w:val="001C7E12"/>
    <w:rsid w:val="001D0CD8"/>
    <w:rsid w:val="001D1474"/>
    <w:rsid w:val="001F545C"/>
    <w:rsid w:val="00202E7A"/>
    <w:rsid w:val="00205730"/>
    <w:rsid w:val="00256B87"/>
    <w:rsid w:val="0025774A"/>
    <w:rsid w:val="00265EE9"/>
    <w:rsid w:val="00266056"/>
    <w:rsid w:val="00282D44"/>
    <w:rsid w:val="002B1EAA"/>
    <w:rsid w:val="002B5542"/>
    <w:rsid w:val="002C07C1"/>
    <w:rsid w:val="002D0DD5"/>
    <w:rsid w:val="002D5DD5"/>
    <w:rsid w:val="002E5B17"/>
    <w:rsid w:val="002F329A"/>
    <w:rsid w:val="002F5B26"/>
    <w:rsid w:val="002F6C65"/>
    <w:rsid w:val="0031107E"/>
    <w:rsid w:val="003148AB"/>
    <w:rsid w:val="00317DBF"/>
    <w:rsid w:val="00320644"/>
    <w:rsid w:val="00322B00"/>
    <w:rsid w:val="00337A35"/>
    <w:rsid w:val="00350872"/>
    <w:rsid w:val="003953B5"/>
    <w:rsid w:val="003C01C1"/>
    <w:rsid w:val="003E44D7"/>
    <w:rsid w:val="00400BE7"/>
    <w:rsid w:val="0043550B"/>
    <w:rsid w:val="00436627"/>
    <w:rsid w:val="004643E6"/>
    <w:rsid w:val="00473F09"/>
    <w:rsid w:val="00487937"/>
    <w:rsid w:val="004A49DC"/>
    <w:rsid w:val="004E1FAD"/>
    <w:rsid w:val="00504CB3"/>
    <w:rsid w:val="005270F9"/>
    <w:rsid w:val="00543D6D"/>
    <w:rsid w:val="00550358"/>
    <w:rsid w:val="00550499"/>
    <w:rsid w:val="00577B4F"/>
    <w:rsid w:val="00596EE3"/>
    <w:rsid w:val="005971DD"/>
    <w:rsid w:val="005B297A"/>
    <w:rsid w:val="005B3E92"/>
    <w:rsid w:val="005C178D"/>
    <w:rsid w:val="005E61DD"/>
    <w:rsid w:val="006078F1"/>
    <w:rsid w:val="006121F3"/>
    <w:rsid w:val="00623C39"/>
    <w:rsid w:val="006247E3"/>
    <w:rsid w:val="00626198"/>
    <w:rsid w:val="006767AF"/>
    <w:rsid w:val="00681E94"/>
    <w:rsid w:val="00693315"/>
    <w:rsid w:val="006A1006"/>
    <w:rsid w:val="006A68B1"/>
    <w:rsid w:val="006F3C95"/>
    <w:rsid w:val="00704318"/>
    <w:rsid w:val="00706C40"/>
    <w:rsid w:val="00720B9B"/>
    <w:rsid w:val="00723007"/>
    <w:rsid w:val="00724BC7"/>
    <w:rsid w:val="007371E2"/>
    <w:rsid w:val="00743C8A"/>
    <w:rsid w:val="00756A91"/>
    <w:rsid w:val="00765C45"/>
    <w:rsid w:val="00774370"/>
    <w:rsid w:val="00782828"/>
    <w:rsid w:val="00787F0C"/>
    <w:rsid w:val="007D11D7"/>
    <w:rsid w:val="007E0A9C"/>
    <w:rsid w:val="007E2A18"/>
    <w:rsid w:val="007F2A85"/>
    <w:rsid w:val="007F59D9"/>
    <w:rsid w:val="008023AC"/>
    <w:rsid w:val="00806927"/>
    <w:rsid w:val="00824274"/>
    <w:rsid w:val="00845AE2"/>
    <w:rsid w:val="00846015"/>
    <w:rsid w:val="0084732E"/>
    <w:rsid w:val="008546D5"/>
    <w:rsid w:val="00854924"/>
    <w:rsid w:val="00872DF9"/>
    <w:rsid w:val="00875C69"/>
    <w:rsid w:val="00892451"/>
    <w:rsid w:val="008C1546"/>
    <w:rsid w:val="008D12BE"/>
    <w:rsid w:val="008E12BE"/>
    <w:rsid w:val="008F4AEB"/>
    <w:rsid w:val="00912A52"/>
    <w:rsid w:val="0091692A"/>
    <w:rsid w:val="0091745A"/>
    <w:rsid w:val="00920DB4"/>
    <w:rsid w:val="009305F0"/>
    <w:rsid w:val="00956E2A"/>
    <w:rsid w:val="0096160E"/>
    <w:rsid w:val="00980F30"/>
    <w:rsid w:val="00984B9E"/>
    <w:rsid w:val="00985E2F"/>
    <w:rsid w:val="009862D3"/>
    <w:rsid w:val="009D2A9C"/>
    <w:rsid w:val="009D33C6"/>
    <w:rsid w:val="009E03CE"/>
    <w:rsid w:val="009E26D7"/>
    <w:rsid w:val="009E30BE"/>
    <w:rsid w:val="00A050E5"/>
    <w:rsid w:val="00A221C0"/>
    <w:rsid w:val="00A31608"/>
    <w:rsid w:val="00A33EC1"/>
    <w:rsid w:val="00A507D0"/>
    <w:rsid w:val="00A7250B"/>
    <w:rsid w:val="00A74ED9"/>
    <w:rsid w:val="00AC27A3"/>
    <w:rsid w:val="00AF09BD"/>
    <w:rsid w:val="00B0549E"/>
    <w:rsid w:val="00B130B1"/>
    <w:rsid w:val="00B35542"/>
    <w:rsid w:val="00B6402A"/>
    <w:rsid w:val="00B711E0"/>
    <w:rsid w:val="00B74429"/>
    <w:rsid w:val="00B75FCB"/>
    <w:rsid w:val="00B90445"/>
    <w:rsid w:val="00BA4214"/>
    <w:rsid w:val="00BA4990"/>
    <w:rsid w:val="00BC275C"/>
    <w:rsid w:val="00BE6824"/>
    <w:rsid w:val="00BF601A"/>
    <w:rsid w:val="00C03A94"/>
    <w:rsid w:val="00C1314B"/>
    <w:rsid w:val="00C16AE2"/>
    <w:rsid w:val="00C32F58"/>
    <w:rsid w:val="00C378CF"/>
    <w:rsid w:val="00C40C27"/>
    <w:rsid w:val="00C800CF"/>
    <w:rsid w:val="00CA5835"/>
    <w:rsid w:val="00CB161B"/>
    <w:rsid w:val="00CB5402"/>
    <w:rsid w:val="00CC1E7E"/>
    <w:rsid w:val="00CC259B"/>
    <w:rsid w:val="00CD5BFE"/>
    <w:rsid w:val="00CF7D3A"/>
    <w:rsid w:val="00D037B1"/>
    <w:rsid w:val="00D05AA3"/>
    <w:rsid w:val="00D167F0"/>
    <w:rsid w:val="00D32D44"/>
    <w:rsid w:val="00D34749"/>
    <w:rsid w:val="00D34C33"/>
    <w:rsid w:val="00D57254"/>
    <w:rsid w:val="00D70C56"/>
    <w:rsid w:val="00D96775"/>
    <w:rsid w:val="00DA286A"/>
    <w:rsid w:val="00DB49FF"/>
    <w:rsid w:val="00DC636F"/>
    <w:rsid w:val="00DD1A7B"/>
    <w:rsid w:val="00DD3B93"/>
    <w:rsid w:val="00DE2800"/>
    <w:rsid w:val="00DF1223"/>
    <w:rsid w:val="00DF2697"/>
    <w:rsid w:val="00DF7195"/>
    <w:rsid w:val="00E063DB"/>
    <w:rsid w:val="00E1616A"/>
    <w:rsid w:val="00E17189"/>
    <w:rsid w:val="00E23D4D"/>
    <w:rsid w:val="00E34E22"/>
    <w:rsid w:val="00E355F1"/>
    <w:rsid w:val="00E37C7D"/>
    <w:rsid w:val="00E62185"/>
    <w:rsid w:val="00E65C3B"/>
    <w:rsid w:val="00E80365"/>
    <w:rsid w:val="00E82E4E"/>
    <w:rsid w:val="00ED448B"/>
    <w:rsid w:val="00EE05CC"/>
    <w:rsid w:val="00EE4F0A"/>
    <w:rsid w:val="00EE6A33"/>
    <w:rsid w:val="00EF20B8"/>
    <w:rsid w:val="00F01C5F"/>
    <w:rsid w:val="00F06C10"/>
    <w:rsid w:val="00F07777"/>
    <w:rsid w:val="00F10D70"/>
    <w:rsid w:val="00F16988"/>
    <w:rsid w:val="00F207F0"/>
    <w:rsid w:val="00F26D53"/>
    <w:rsid w:val="00F3645E"/>
    <w:rsid w:val="00F4014C"/>
    <w:rsid w:val="00F40D44"/>
    <w:rsid w:val="00F41428"/>
    <w:rsid w:val="00F41B65"/>
    <w:rsid w:val="00F52666"/>
    <w:rsid w:val="00F53EDB"/>
    <w:rsid w:val="00F624E2"/>
    <w:rsid w:val="00F64F90"/>
    <w:rsid w:val="00F81028"/>
    <w:rsid w:val="00FB0AA2"/>
    <w:rsid w:val="00FB1106"/>
    <w:rsid w:val="00FB4398"/>
    <w:rsid w:val="00FC0F23"/>
    <w:rsid w:val="00FD4B40"/>
    <w:rsid w:val="00FD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1A85"/>
  <w15:docId w15:val="{1F0911E3-4236-4761-A1C7-5C588EB6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23AC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F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D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0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07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1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4F9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4F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20B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0B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0B9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E1FAD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6D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A5835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CA58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5C6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971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mHedriL\Documents\05_TOOLS\Templates\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DA96-171A-4EBB-B200-8CE358880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WordTemplate.dotx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Department of Veterans Affairs</dc:creator>
  <cp:keywords/>
  <dc:description/>
  <cp:lastModifiedBy>L Hedrick</cp:lastModifiedBy>
  <cp:revision>6</cp:revision>
  <dcterms:created xsi:type="dcterms:W3CDTF">2019-09-19T17:20:00Z</dcterms:created>
  <dcterms:modified xsi:type="dcterms:W3CDTF">2019-09-29T20:59:00Z</dcterms:modified>
</cp:coreProperties>
</file>