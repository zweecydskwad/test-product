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9754F7" w14:textId="63CEB3FB" w:rsidR="00101C64" w:rsidRDefault="00223F2F" w:rsidP="001C48DA">
      <w:pPr>
        <w:rPr>
          <w:b/>
          <w:sz w:val="36"/>
          <w:szCs w:val="36"/>
        </w:rPr>
      </w:pPr>
      <w:r w:rsidRPr="00223F2F">
        <w:rPr>
          <w:b/>
          <w:sz w:val="36"/>
          <w:szCs w:val="36"/>
        </w:rPr>
        <w:t>Version Description Document</w:t>
      </w:r>
    </w:p>
    <w:p w14:paraId="5841746C" w14:textId="77777777" w:rsidR="001C48DA" w:rsidRDefault="001C48DA" w:rsidP="001C48DA">
      <w:bookmarkStart w:id="0" w:name="_GoBack"/>
      <w:bookmarkEnd w:id="0"/>
    </w:p>
    <w:p w14:paraId="621C396F" w14:textId="77777777" w:rsidR="006247E3" w:rsidRDefault="006247E3" w:rsidP="001C48DA"/>
    <w:sectPr w:rsidR="006247E3" w:rsidSect="00FB4398">
      <w:pgSz w:w="12240" w:h="15840"/>
      <w:pgMar w:top="1080" w:right="720" w:bottom="108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71B0C"/>
    <w:multiLevelType w:val="hybridMultilevel"/>
    <w:tmpl w:val="1B168E5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839061A"/>
    <w:multiLevelType w:val="hybridMultilevel"/>
    <w:tmpl w:val="D06E8E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8DE2F48"/>
    <w:multiLevelType w:val="hybridMultilevel"/>
    <w:tmpl w:val="0B8098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C4221B"/>
    <w:multiLevelType w:val="hybridMultilevel"/>
    <w:tmpl w:val="50FE7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1C4A4B"/>
    <w:multiLevelType w:val="hybridMultilevel"/>
    <w:tmpl w:val="C09258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88A3EC6"/>
    <w:multiLevelType w:val="hybridMultilevel"/>
    <w:tmpl w:val="C8FC2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151D21"/>
    <w:multiLevelType w:val="hybridMultilevel"/>
    <w:tmpl w:val="608413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54528A"/>
    <w:multiLevelType w:val="hybridMultilevel"/>
    <w:tmpl w:val="595EF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4174F5"/>
    <w:multiLevelType w:val="hybridMultilevel"/>
    <w:tmpl w:val="F7425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4"/>
  </w:num>
  <w:num w:numId="4">
    <w:abstractNumId w:val="7"/>
  </w:num>
  <w:num w:numId="5">
    <w:abstractNumId w:val="3"/>
  </w:num>
  <w:num w:numId="6">
    <w:abstractNumId w:val="6"/>
  </w:num>
  <w:num w:numId="7">
    <w:abstractNumId w:val="0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8DA"/>
    <w:rsid w:val="000202AE"/>
    <w:rsid w:val="00051428"/>
    <w:rsid w:val="00071394"/>
    <w:rsid w:val="0007177F"/>
    <w:rsid w:val="00074317"/>
    <w:rsid w:val="0009426E"/>
    <w:rsid w:val="00095A25"/>
    <w:rsid w:val="00095C14"/>
    <w:rsid w:val="000A2265"/>
    <w:rsid w:val="000C4824"/>
    <w:rsid w:val="000E0293"/>
    <w:rsid w:val="000E0898"/>
    <w:rsid w:val="000E4BEA"/>
    <w:rsid w:val="000F5E87"/>
    <w:rsid w:val="00101C64"/>
    <w:rsid w:val="0011225D"/>
    <w:rsid w:val="00120AFE"/>
    <w:rsid w:val="00127F16"/>
    <w:rsid w:val="001862DC"/>
    <w:rsid w:val="00190AD8"/>
    <w:rsid w:val="00191726"/>
    <w:rsid w:val="001A6D5B"/>
    <w:rsid w:val="001C46E4"/>
    <w:rsid w:val="001C48DA"/>
    <w:rsid w:val="001C7E12"/>
    <w:rsid w:val="001D0CD8"/>
    <w:rsid w:val="001D1474"/>
    <w:rsid w:val="001F545C"/>
    <w:rsid w:val="00202E7A"/>
    <w:rsid w:val="00205730"/>
    <w:rsid w:val="00223F2F"/>
    <w:rsid w:val="00256B87"/>
    <w:rsid w:val="0025774A"/>
    <w:rsid w:val="00265EE9"/>
    <w:rsid w:val="00266056"/>
    <w:rsid w:val="00282D44"/>
    <w:rsid w:val="002B1EAA"/>
    <w:rsid w:val="002B5542"/>
    <w:rsid w:val="002C07C1"/>
    <w:rsid w:val="002D0DD5"/>
    <w:rsid w:val="002D5DD5"/>
    <w:rsid w:val="002E5B17"/>
    <w:rsid w:val="002F329A"/>
    <w:rsid w:val="002F5B26"/>
    <w:rsid w:val="002F6C65"/>
    <w:rsid w:val="0031107E"/>
    <w:rsid w:val="003148AB"/>
    <w:rsid w:val="00317DBF"/>
    <w:rsid w:val="00320644"/>
    <w:rsid w:val="00322B00"/>
    <w:rsid w:val="00337A35"/>
    <w:rsid w:val="00350872"/>
    <w:rsid w:val="003953B5"/>
    <w:rsid w:val="003C01C1"/>
    <w:rsid w:val="003E44D7"/>
    <w:rsid w:val="00400BE7"/>
    <w:rsid w:val="0043550B"/>
    <w:rsid w:val="00436627"/>
    <w:rsid w:val="004643E6"/>
    <w:rsid w:val="00473F09"/>
    <w:rsid w:val="00487937"/>
    <w:rsid w:val="004A49DC"/>
    <w:rsid w:val="004E1FAD"/>
    <w:rsid w:val="00504CB3"/>
    <w:rsid w:val="005270F9"/>
    <w:rsid w:val="00543D6D"/>
    <w:rsid w:val="00550358"/>
    <w:rsid w:val="00550499"/>
    <w:rsid w:val="00577B4F"/>
    <w:rsid w:val="00596EE3"/>
    <w:rsid w:val="005971DD"/>
    <w:rsid w:val="005B297A"/>
    <w:rsid w:val="005B3E92"/>
    <w:rsid w:val="005C178D"/>
    <w:rsid w:val="005E61DD"/>
    <w:rsid w:val="006078F1"/>
    <w:rsid w:val="006121F3"/>
    <w:rsid w:val="00623C39"/>
    <w:rsid w:val="006247E3"/>
    <w:rsid w:val="00626198"/>
    <w:rsid w:val="006767AF"/>
    <w:rsid w:val="00681E94"/>
    <w:rsid w:val="00693315"/>
    <w:rsid w:val="006A1006"/>
    <w:rsid w:val="006F3C95"/>
    <w:rsid w:val="00704318"/>
    <w:rsid w:val="00706C40"/>
    <w:rsid w:val="00720B9B"/>
    <w:rsid w:val="00723007"/>
    <w:rsid w:val="00724BC7"/>
    <w:rsid w:val="007371E2"/>
    <w:rsid w:val="00743C8A"/>
    <w:rsid w:val="00756A91"/>
    <w:rsid w:val="00765C45"/>
    <w:rsid w:val="00774370"/>
    <w:rsid w:val="00787F0C"/>
    <w:rsid w:val="007D11D7"/>
    <w:rsid w:val="007E0A9C"/>
    <w:rsid w:val="007E2A18"/>
    <w:rsid w:val="007F2A85"/>
    <w:rsid w:val="007F59D9"/>
    <w:rsid w:val="008023AC"/>
    <w:rsid w:val="00806927"/>
    <w:rsid w:val="00824274"/>
    <w:rsid w:val="00845AE2"/>
    <w:rsid w:val="00846015"/>
    <w:rsid w:val="0084732E"/>
    <w:rsid w:val="008546D5"/>
    <w:rsid w:val="00854924"/>
    <w:rsid w:val="00872DF9"/>
    <w:rsid w:val="00875C69"/>
    <w:rsid w:val="00892451"/>
    <w:rsid w:val="008C1546"/>
    <w:rsid w:val="008E12BE"/>
    <w:rsid w:val="008F4AEB"/>
    <w:rsid w:val="00912A52"/>
    <w:rsid w:val="0091692A"/>
    <w:rsid w:val="0091745A"/>
    <w:rsid w:val="00920DB4"/>
    <w:rsid w:val="009305F0"/>
    <w:rsid w:val="00956E2A"/>
    <w:rsid w:val="0096160E"/>
    <w:rsid w:val="00980F30"/>
    <w:rsid w:val="00984B9E"/>
    <w:rsid w:val="00985E2F"/>
    <w:rsid w:val="009862D3"/>
    <w:rsid w:val="009D2A9C"/>
    <w:rsid w:val="009D33C6"/>
    <w:rsid w:val="009E03CE"/>
    <w:rsid w:val="009E26D7"/>
    <w:rsid w:val="009E30BE"/>
    <w:rsid w:val="00A050E5"/>
    <w:rsid w:val="00A221C0"/>
    <w:rsid w:val="00A31608"/>
    <w:rsid w:val="00A33EC1"/>
    <w:rsid w:val="00A507D0"/>
    <w:rsid w:val="00A7250B"/>
    <w:rsid w:val="00A74ED9"/>
    <w:rsid w:val="00AC27A3"/>
    <w:rsid w:val="00AF09BD"/>
    <w:rsid w:val="00B0549E"/>
    <w:rsid w:val="00B130B1"/>
    <w:rsid w:val="00B35542"/>
    <w:rsid w:val="00B6402A"/>
    <w:rsid w:val="00B711E0"/>
    <w:rsid w:val="00B74429"/>
    <w:rsid w:val="00B75FCB"/>
    <w:rsid w:val="00B90445"/>
    <w:rsid w:val="00BA4214"/>
    <w:rsid w:val="00BA4990"/>
    <w:rsid w:val="00BC275C"/>
    <w:rsid w:val="00BE6824"/>
    <w:rsid w:val="00BF601A"/>
    <w:rsid w:val="00C03A94"/>
    <w:rsid w:val="00C1314B"/>
    <w:rsid w:val="00C16AE2"/>
    <w:rsid w:val="00C32F58"/>
    <w:rsid w:val="00C378CF"/>
    <w:rsid w:val="00C40C27"/>
    <w:rsid w:val="00C800CF"/>
    <w:rsid w:val="00CA5835"/>
    <w:rsid w:val="00CB161B"/>
    <w:rsid w:val="00CB5402"/>
    <w:rsid w:val="00CC1E7E"/>
    <w:rsid w:val="00CC259B"/>
    <w:rsid w:val="00CD5BFE"/>
    <w:rsid w:val="00CF7D3A"/>
    <w:rsid w:val="00D037B1"/>
    <w:rsid w:val="00D05AA3"/>
    <w:rsid w:val="00D167F0"/>
    <w:rsid w:val="00D32D44"/>
    <w:rsid w:val="00D34749"/>
    <w:rsid w:val="00D34C33"/>
    <w:rsid w:val="00D57254"/>
    <w:rsid w:val="00D70C56"/>
    <w:rsid w:val="00D96775"/>
    <w:rsid w:val="00DA286A"/>
    <w:rsid w:val="00DB49FF"/>
    <w:rsid w:val="00DC636F"/>
    <w:rsid w:val="00DD1A7B"/>
    <w:rsid w:val="00DD3B93"/>
    <w:rsid w:val="00DE2800"/>
    <w:rsid w:val="00DF1223"/>
    <w:rsid w:val="00DF2697"/>
    <w:rsid w:val="00DF7195"/>
    <w:rsid w:val="00E063DB"/>
    <w:rsid w:val="00E1616A"/>
    <w:rsid w:val="00E17189"/>
    <w:rsid w:val="00E23D4D"/>
    <w:rsid w:val="00E34E22"/>
    <w:rsid w:val="00E37C7D"/>
    <w:rsid w:val="00E62185"/>
    <w:rsid w:val="00E65C3B"/>
    <w:rsid w:val="00E80365"/>
    <w:rsid w:val="00E82E4E"/>
    <w:rsid w:val="00ED448B"/>
    <w:rsid w:val="00EE05CC"/>
    <w:rsid w:val="00EE4F0A"/>
    <w:rsid w:val="00EE6A33"/>
    <w:rsid w:val="00EF20B8"/>
    <w:rsid w:val="00F01C5F"/>
    <w:rsid w:val="00F06C10"/>
    <w:rsid w:val="00F07777"/>
    <w:rsid w:val="00F10D70"/>
    <w:rsid w:val="00F16988"/>
    <w:rsid w:val="00F207F0"/>
    <w:rsid w:val="00F26D53"/>
    <w:rsid w:val="00F3645E"/>
    <w:rsid w:val="00F4014C"/>
    <w:rsid w:val="00F40D44"/>
    <w:rsid w:val="00F41428"/>
    <w:rsid w:val="00F41B65"/>
    <w:rsid w:val="00F52666"/>
    <w:rsid w:val="00F53EDB"/>
    <w:rsid w:val="00F624E2"/>
    <w:rsid w:val="00F64F90"/>
    <w:rsid w:val="00F81028"/>
    <w:rsid w:val="00FB0AA2"/>
    <w:rsid w:val="00FB1106"/>
    <w:rsid w:val="00FB4398"/>
    <w:rsid w:val="00FC0F23"/>
    <w:rsid w:val="00FD4B40"/>
    <w:rsid w:val="00FD5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A37C0"/>
  <w15:docId w15:val="{1F0911E3-4236-4761-A1C7-5C588EB6D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023AC"/>
    <w:pPr>
      <w:spacing w:after="0" w:line="240" w:lineRule="auto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07139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4F9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64F9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26D5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050E5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F077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07139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64F90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64F90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4F9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720B9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20B9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20B9B"/>
    <w:pPr>
      <w:spacing w:after="100"/>
      <w:ind w:left="440"/>
    </w:pPr>
  </w:style>
  <w:style w:type="character" w:styleId="FollowedHyperlink">
    <w:name w:val="FollowedHyperlink"/>
    <w:basedOn w:val="DefaultParagraphFont"/>
    <w:uiPriority w:val="99"/>
    <w:semiHidden/>
    <w:unhideWhenUsed/>
    <w:rsid w:val="004E1FAD"/>
    <w:rPr>
      <w:color w:val="800080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F26D53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OC4">
    <w:name w:val="toc 4"/>
    <w:basedOn w:val="Normal"/>
    <w:next w:val="Normal"/>
    <w:autoRedefine/>
    <w:uiPriority w:val="39"/>
    <w:unhideWhenUsed/>
    <w:rsid w:val="00CA5835"/>
    <w:pPr>
      <w:spacing w:after="100"/>
      <w:ind w:left="660"/>
    </w:pPr>
  </w:style>
  <w:style w:type="paragraph" w:styleId="ListParagraph">
    <w:name w:val="List Paragraph"/>
    <w:basedOn w:val="Normal"/>
    <w:uiPriority w:val="34"/>
    <w:qFormat/>
    <w:rsid w:val="00CA5835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875C69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5971DD"/>
    <w:rPr>
      <w:b/>
      <w:bCs/>
    </w:rPr>
  </w:style>
  <w:style w:type="paragraph" w:styleId="NoSpacing">
    <w:name w:val="No Spacing"/>
    <w:uiPriority w:val="1"/>
    <w:qFormat/>
    <w:rsid w:val="00101C64"/>
    <w:pPr>
      <w:spacing w:after="0" w:line="240" w:lineRule="auto"/>
    </w:pPr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208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8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emHedriL\Documents\05_TOOLS\Templates\Word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A60D49-347F-4816-9174-2BBAF501F4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WordTemplate.dotx</Template>
  <TotalTime>3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Dept. of Veterans Affairs</Company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Department of Veterans Affairs</dc:creator>
  <cp:keywords/>
  <dc:description/>
  <cp:lastModifiedBy>L Hedrick</cp:lastModifiedBy>
  <cp:revision>4</cp:revision>
  <dcterms:created xsi:type="dcterms:W3CDTF">2019-09-19T17:20:00Z</dcterms:created>
  <dcterms:modified xsi:type="dcterms:W3CDTF">2019-09-29T20:52:00Z</dcterms:modified>
</cp:coreProperties>
</file>