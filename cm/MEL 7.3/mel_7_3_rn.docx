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B9E9" w14:textId="43ED29E9" w:rsidR="001C48DA" w:rsidRDefault="006A68B1" w:rsidP="001C48DA">
      <w:r w:rsidRPr="006A68B1">
        <w:rPr>
          <w:b/>
          <w:sz w:val="36"/>
          <w:szCs w:val="36"/>
        </w:rPr>
        <w:t>Release Notes</w:t>
      </w:r>
      <w:bookmarkStart w:id="0" w:name="_GoBack"/>
      <w:bookmarkEnd w:id="0"/>
    </w:p>
    <w:p w14:paraId="3D5121B8" w14:textId="77777777" w:rsidR="006247E3" w:rsidRDefault="006247E3" w:rsidP="001C48DA"/>
    <w:sectPr w:rsidR="006247E3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800CF"/>
    <w:rsid w:val="00CA5835"/>
    <w:rsid w:val="00CB161B"/>
    <w:rsid w:val="00CB5402"/>
    <w:rsid w:val="00CC1E7E"/>
    <w:rsid w:val="00CC259B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6AB7-89F1-4AAC-A048-9AF9DA19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3</cp:revision>
  <dcterms:created xsi:type="dcterms:W3CDTF">2019-09-19T17:20:00Z</dcterms:created>
  <dcterms:modified xsi:type="dcterms:W3CDTF">2019-09-29T20:52:00Z</dcterms:modified>
</cp:coreProperties>
</file>